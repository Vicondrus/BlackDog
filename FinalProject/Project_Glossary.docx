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0155" w14:textId="590B5CE8" w:rsidR="0085257A" w:rsidRPr="00E80B3C" w:rsidRDefault="00E80B3C">
      <w:pPr>
        <w:pStyle w:val="Title"/>
        <w:jc w:val="right"/>
        <w:rPr>
          <w:rFonts w:ascii="Times New Roman" w:hAnsi="Times New Roman"/>
          <w:sz w:val="56"/>
          <w:szCs w:val="36"/>
        </w:rPr>
      </w:pPr>
      <w:r w:rsidRPr="00E80B3C">
        <w:rPr>
          <w:sz w:val="56"/>
          <w:szCs w:val="36"/>
        </w:rPr>
        <w:t>Black Dog</w:t>
      </w:r>
    </w:p>
    <w:p w14:paraId="3A68DFA3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64584E2C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2ABBE5A5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0565C7DB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2CB0D907" w14:textId="77777777" w:rsidR="0085257A" w:rsidRPr="00AD232E" w:rsidRDefault="0085257A"/>
    <w:p w14:paraId="1782AB6D" w14:textId="77777777"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F72BD3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397D13EB" w14:textId="77777777">
        <w:tc>
          <w:tcPr>
            <w:tcW w:w="2304" w:type="dxa"/>
          </w:tcPr>
          <w:p w14:paraId="4758EC1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966B95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4E0861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485BBA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7F5C25EF" w14:textId="77777777">
        <w:tc>
          <w:tcPr>
            <w:tcW w:w="2304" w:type="dxa"/>
          </w:tcPr>
          <w:p w14:paraId="0E71E9D4" w14:textId="4D6C584B" w:rsidR="0085257A" w:rsidRPr="00AD232E" w:rsidRDefault="0085257A">
            <w:pPr>
              <w:pStyle w:val="Tabletext"/>
            </w:pPr>
            <w:r w:rsidRPr="00AD232E">
              <w:t>&lt;</w:t>
            </w:r>
            <w:r w:rsidR="00F76F98">
              <w:t>14</w:t>
            </w:r>
            <w:r w:rsidRPr="00AD232E">
              <w:t>/</w:t>
            </w:r>
            <w:r w:rsidR="00F76F98">
              <w:t>03</w:t>
            </w:r>
            <w:r w:rsidRPr="00AD232E">
              <w:t>/</w:t>
            </w:r>
            <w:r w:rsidR="00F76F98">
              <w:t>20</w:t>
            </w:r>
            <w:r w:rsidRPr="00AD232E">
              <w:t>&gt;</w:t>
            </w:r>
          </w:p>
        </w:tc>
        <w:tc>
          <w:tcPr>
            <w:tcW w:w="1152" w:type="dxa"/>
          </w:tcPr>
          <w:p w14:paraId="43241A1F" w14:textId="22EE2144" w:rsidR="0085257A" w:rsidRPr="00AD232E" w:rsidRDefault="0085257A">
            <w:pPr>
              <w:pStyle w:val="Tabletext"/>
            </w:pPr>
            <w:r w:rsidRPr="00AD232E">
              <w:t>&lt;</w:t>
            </w:r>
            <w:r w:rsidR="00F76F98">
              <w:t>1</w:t>
            </w:r>
            <w:r w:rsidRPr="00AD232E">
              <w:t>.</w:t>
            </w:r>
            <w:r w:rsidR="00F76F98">
              <w:t>0</w:t>
            </w:r>
            <w:r w:rsidRPr="00AD232E">
              <w:t>&gt;</w:t>
            </w:r>
          </w:p>
        </w:tc>
        <w:tc>
          <w:tcPr>
            <w:tcW w:w="3744" w:type="dxa"/>
          </w:tcPr>
          <w:p w14:paraId="5B0AE243" w14:textId="260BB764" w:rsidR="0085257A" w:rsidRPr="00AD232E" w:rsidRDefault="00F76F98">
            <w:pPr>
              <w:pStyle w:val="Tabletext"/>
            </w:pPr>
            <w:r>
              <w:t>First iteration of glossary</w:t>
            </w:r>
          </w:p>
        </w:tc>
        <w:tc>
          <w:tcPr>
            <w:tcW w:w="2304" w:type="dxa"/>
          </w:tcPr>
          <w:p w14:paraId="4B971DB9" w14:textId="6B5E79C9" w:rsidR="0085257A" w:rsidRPr="00AD232E" w:rsidRDefault="00F76F98">
            <w:pPr>
              <w:pStyle w:val="Tabletext"/>
            </w:pPr>
            <w:r>
              <w:t xml:space="preserve">Victor </w:t>
            </w:r>
            <w:proofErr w:type="spellStart"/>
            <w:r>
              <w:t>Padurean</w:t>
            </w:r>
            <w:proofErr w:type="spellEnd"/>
          </w:p>
        </w:tc>
      </w:tr>
      <w:tr w:rsidR="0085257A" w:rsidRPr="00AD232E" w14:paraId="61B5DC2B" w14:textId="77777777">
        <w:tc>
          <w:tcPr>
            <w:tcW w:w="2304" w:type="dxa"/>
          </w:tcPr>
          <w:p w14:paraId="0D2838F7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B1E080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A26425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8CBE8FC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2A60C01D" w14:textId="77777777">
        <w:tc>
          <w:tcPr>
            <w:tcW w:w="2304" w:type="dxa"/>
          </w:tcPr>
          <w:p w14:paraId="18CC488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007DE0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8DE859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BB7EF37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E98588F" w14:textId="77777777">
        <w:tc>
          <w:tcPr>
            <w:tcW w:w="2304" w:type="dxa"/>
          </w:tcPr>
          <w:p w14:paraId="5CB6D5AD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D30301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CB14E1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90EF9F7" w14:textId="77777777" w:rsidR="0085257A" w:rsidRPr="00AD232E" w:rsidRDefault="0085257A">
            <w:pPr>
              <w:pStyle w:val="Tabletext"/>
            </w:pPr>
          </w:p>
        </w:tc>
      </w:tr>
    </w:tbl>
    <w:p w14:paraId="358A725E" w14:textId="77777777" w:rsidR="0085257A" w:rsidRPr="00AD232E" w:rsidRDefault="0085257A"/>
    <w:p w14:paraId="1B5242EA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3DDDB86A" w14:textId="77777777"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7DF89731" w14:textId="77777777"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44CD2717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0D61739A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6E9C910B" w14:textId="5E1681A9" w:rsidR="008978F7" w:rsidRPr="001F0A09" w:rsidRDefault="001F0A09" w:rsidP="00D72FE2">
      <w:pPr>
        <w:pStyle w:val="InfoBlue"/>
      </w:pPr>
      <w:r>
        <w:t xml:space="preserve">The document presents technical terms commonly encountered in the Black Dog project and any other common </w:t>
      </w:r>
      <w:r w:rsidR="008F6F33">
        <w:t>three-layer</w:t>
      </w:r>
      <w:r w:rsidR="00AA2FE8">
        <w:t>ed</w:t>
      </w:r>
      <w:r w:rsidR="008F6F33">
        <w:t xml:space="preserve"> architecture based project.</w:t>
      </w:r>
    </w:p>
    <w:p w14:paraId="361A95EB" w14:textId="5DFD0E98" w:rsidR="0085257A" w:rsidRPr="008F6F33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4A46177B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34F63AA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6535E4A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5F9294E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1567CD9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3F88FE8C" w14:textId="77777777" w:rsidTr="00AD232E">
        <w:trPr>
          <w:trHeight w:val="976"/>
        </w:trPr>
        <w:tc>
          <w:tcPr>
            <w:tcW w:w="2258" w:type="dxa"/>
          </w:tcPr>
          <w:p w14:paraId="7DFFA16C" w14:textId="0314FB92" w:rsidR="0085257A" w:rsidRPr="00AD232E" w:rsidRDefault="00DA30A2" w:rsidP="00D72FE2">
            <w:pPr>
              <w:pStyle w:val="InfoBlue"/>
            </w:pPr>
            <w:r>
              <w:t>Service</w:t>
            </w:r>
          </w:p>
        </w:tc>
        <w:tc>
          <w:tcPr>
            <w:tcW w:w="3232" w:type="dxa"/>
          </w:tcPr>
          <w:p w14:paraId="52E0A0F9" w14:textId="578E4812" w:rsidR="0085257A" w:rsidRPr="00D72FE2" w:rsidRDefault="00D72FE2" w:rsidP="00D72FE2">
            <w:pPr>
              <w:pStyle w:val="InfoBlue"/>
              <w:rPr>
                <w:color w:val="000000" w:themeColor="text1"/>
              </w:rPr>
            </w:pPr>
            <w:r w:rsidRPr="00D72FE2">
              <w:t xml:space="preserve">A </w:t>
            </w:r>
            <w:r w:rsidR="0082397A">
              <w:t>service</w:t>
            </w:r>
            <w:r w:rsidRPr="00D72FE2">
              <w:t xml:space="preserve"> is an operation offered as an interface that stands alone in the model, without encapsulating state.</w:t>
            </w:r>
          </w:p>
        </w:tc>
        <w:tc>
          <w:tcPr>
            <w:tcW w:w="1890" w:type="dxa"/>
          </w:tcPr>
          <w:p w14:paraId="0E8C4A4D" w14:textId="77777777" w:rsidR="0085257A" w:rsidRPr="00AD232E" w:rsidRDefault="0085257A" w:rsidP="00D72FE2">
            <w:pPr>
              <w:pStyle w:val="InfoBlue"/>
            </w:pPr>
          </w:p>
        </w:tc>
        <w:tc>
          <w:tcPr>
            <w:tcW w:w="3420" w:type="dxa"/>
          </w:tcPr>
          <w:p w14:paraId="370B1748" w14:textId="77777777" w:rsidR="0085257A" w:rsidRPr="00AD232E" w:rsidRDefault="0085257A" w:rsidP="00D72FE2">
            <w:pPr>
              <w:pStyle w:val="InfoBlue"/>
            </w:pPr>
          </w:p>
        </w:tc>
      </w:tr>
      <w:tr w:rsidR="00BA6D53" w:rsidRPr="00AD232E" w14:paraId="6A7AF62B" w14:textId="77777777" w:rsidTr="00AD232E">
        <w:trPr>
          <w:trHeight w:val="976"/>
        </w:trPr>
        <w:tc>
          <w:tcPr>
            <w:tcW w:w="2258" w:type="dxa"/>
          </w:tcPr>
          <w:p w14:paraId="34497A53" w14:textId="2550EAB5" w:rsidR="00BA6D53" w:rsidRDefault="00324E61" w:rsidP="00D72FE2">
            <w:pPr>
              <w:pStyle w:val="InfoBlue"/>
            </w:pPr>
            <w:r>
              <w:t>Repository</w:t>
            </w:r>
          </w:p>
        </w:tc>
        <w:tc>
          <w:tcPr>
            <w:tcW w:w="3232" w:type="dxa"/>
          </w:tcPr>
          <w:p w14:paraId="01E6813F" w14:textId="10917C3E" w:rsidR="00BA6D53" w:rsidRPr="00D72FE2" w:rsidRDefault="0082397A" w:rsidP="00D72FE2">
            <w:pPr>
              <w:pStyle w:val="InfoBlue"/>
            </w:pPr>
            <w:r w:rsidRPr="0082397A">
              <w:t>Repositories are classes or components that encapsulate the logic required to access data sources</w:t>
            </w:r>
          </w:p>
        </w:tc>
        <w:tc>
          <w:tcPr>
            <w:tcW w:w="1890" w:type="dxa"/>
          </w:tcPr>
          <w:p w14:paraId="02F8FF1E" w14:textId="77777777" w:rsidR="00BA6D53" w:rsidRPr="00AD232E" w:rsidRDefault="00BA6D53" w:rsidP="00D72FE2">
            <w:pPr>
              <w:pStyle w:val="InfoBlue"/>
            </w:pPr>
          </w:p>
        </w:tc>
        <w:tc>
          <w:tcPr>
            <w:tcW w:w="3420" w:type="dxa"/>
          </w:tcPr>
          <w:p w14:paraId="255FE257" w14:textId="77777777" w:rsidR="00BA6D53" w:rsidRPr="00AD232E" w:rsidRDefault="00BA6D53" w:rsidP="00D72FE2">
            <w:pPr>
              <w:pStyle w:val="InfoBlue"/>
            </w:pPr>
          </w:p>
        </w:tc>
      </w:tr>
      <w:tr w:rsidR="0077686A" w:rsidRPr="00AD232E" w14:paraId="674EDD5F" w14:textId="77777777" w:rsidTr="00AD232E">
        <w:trPr>
          <w:trHeight w:val="976"/>
        </w:trPr>
        <w:tc>
          <w:tcPr>
            <w:tcW w:w="2258" w:type="dxa"/>
          </w:tcPr>
          <w:p w14:paraId="3FB9B9C3" w14:textId="5342A580" w:rsidR="0077686A" w:rsidRDefault="00747453" w:rsidP="00D72FE2">
            <w:pPr>
              <w:pStyle w:val="InfoBlue"/>
            </w:pPr>
            <w:r>
              <w:t>Entity</w:t>
            </w:r>
          </w:p>
        </w:tc>
        <w:tc>
          <w:tcPr>
            <w:tcW w:w="3232" w:type="dxa"/>
          </w:tcPr>
          <w:p w14:paraId="531851CB" w14:textId="17D3F35F" w:rsidR="0077686A" w:rsidRPr="0082397A" w:rsidRDefault="002E024F" w:rsidP="00D72FE2">
            <w:pPr>
              <w:pStyle w:val="InfoBlue"/>
            </w:pPr>
            <w:r w:rsidRPr="002E024F">
              <w:t>An entity class is essentially an object wrapper for a database table.</w:t>
            </w:r>
          </w:p>
        </w:tc>
        <w:tc>
          <w:tcPr>
            <w:tcW w:w="1890" w:type="dxa"/>
          </w:tcPr>
          <w:p w14:paraId="6706BE6C" w14:textId="77777777" w:rsidR="0077686A" w:rsidRPr="00AD232E" w:rsidRDefault="0077686A" w:rsidP="00D72FE2">
            <w:pPr>
              <w:pStyle w:val="InfoBlue"/>
            </w:pPr>
          </w:p>
        </w:tc>
        <w:tc>
          <w:tcPr>
            <w:tcW w:w="3420" w:type="dxa"/>
          </w:tcPr>
          <w:p w14:paraId="08C421BC" w14:textId="77777777" w:rsidR="0077686A" w:rsidRPr="00AD232E" w:rsidRDefault="0077686A" w:rsidP="00D72FE2">
            <w:pPr>
              <w:pStyle w:val="InfoBlue"/>
            </w:pPr>
          </w:p>
        </w:tc>
      </w:tr>
      <w:tr w:rsidR="00EC1800" w:rsidRPr="00AD232E" w14:paraId="41B4EF58" w14:textId="77777777" w:rsidTr="00AD232E">
        <w:trPr>
          <w:trHeight w:val="976"/>
        </w:trPr>
        <w:tc>
          <w:tcPr>
            <w:tcW w:w="2258" w:type="dxa"/>
          </w:tcPr>
          <w:p w14:paraId="1F0D32BD" w14:textId="5744DD5D" w:rsidR="00EC1800" w:rsidRDefault="008E4748" w:rsidP="00D72FE2">
            <w:pPr>
              <w:pStyle w:val="InfoBlue"/>
            </w:pPr>
            <w:r>
              <w:t>DTO</w:t>
            </w:r>
          </w:p>
        </w:tc>
        <w:tc>
          <w:tcPr>
            <w:tcW w:w="3232" w:type="dxa"/>
          </w:tcPr>
          <w:p w14:paraId="58604005" w14:textId="17887549" w:rsidR="00EC1800" w:rsidRPr="0082397A" w:rsidRDefault="008E4748" w:rsidP="00D72FE2">
            <w:pPr>
              <w:pStyle w:val="InfoBlue"/>
            </w:pPr>
            <w:r w:rsidRPr="008E4748">
              <w:t>In the field of programming a data transfer object (DTO) is an object that carries data between processes.</w:t>
            </w:r>
          </w:p>
        </w:tc>
        <w:tc>
          <w:tcPr>
            <w:tcW w:w="1890" w:type="dxa"/>
          </w:tcPr>
          <w:p w14:paraId="7F84E4F7" w14:textId="77777777" w:rsidR="00EC1800" w:rsidRPr="00AD232E" w:rsidRDefault="00EC1800" w:rsidP="00D72FE2">
            <w:pPr>
              <w:pStyle w:val="InfoBlue"/>
            </w:pPr>
          </w:p>
        </w:tc>
        <w:tc>
          <w:tcPr>
            <w:tcW w:w="3420" w:type="dxa"/>
          </w:tcPr>
          <w:p w14:paraId="2850E02D" w14:textId="77777777" w:rsidR="00EC1800" w:rsidRPr="00AD232E" w:rsidRDefault="00EC1800" w:rsidP="00D72FE2">
            <w:pPr>
              <w:pStyle w:val="InfoBlue"/>
            </w:pPr>
          </w:p>
        </w:tc>
      </w:tr>
      <w:tr w:rsidR="008E4748" w:rsidRPr="00AD232E" w14:paraId="44D30B33" w14:textId="77777777" w:rsidTr="00AD232E">
        <w:trPr>
          <w:trHeight w:val="976"/>
        </w:trPr>
        <w:tc>
          <w:tcPr>
            <w:tcW w:w="2258" w:type="dxa"/>
          </w:tcPr>
          <w:p w14:paraId="4D04765B" w14:textId="28CB418D" w:rsidR="008E4748" w:rsidRDefault="008E4748" w:rsidP="00D72FE2">
            <w:pPr>
              <w:pStyle w:val="InfoBlue"/>
            </w:pPr>
            <w:r>
              <w:t>Controller</w:t>
            </w:r>
          </w:p>
        </w:tc>
        <w:tc>
          <w:tcPr>
            <w:tcW w:w="3232" w:type="dxa"/>
          </w:tcPr>
          <w:p w14:paraId="3F3D585A" w14:textId="47CA9778" w:rsidR="008E4748" w:rsidRPr="008E4748" w:rsidRDefault="00CD028A" w:rsidP="00D72FE2">
            <w:pPr>
              <w:pStyle w:val="InfoBlue"/>
            </w:pPr>
            <w:r w:rsidRPr="00CD028A">
              <w:t>The controller class is a plain class with some public methods. Each method has a one-to-one link with a possible user action, ranging from the click of a button to another trigger. The controller class methods process input data, execute application logic and determine view.</w:t>
            </w:r>
          </w:p>
        </w:tc>
        <w:tc>
          <w:tcPr>
            <w:tcW w:w="1890" w:type="dxa"/>
          </w:tcPr>
          <w:p w14:paraId="2F733FA0" w14:textId="77777777" w:rsidR="008E4748" w:rsidRPr="00AD232E" w:rsidRDefault="008E4748" w:rsidP="00D72FE2">
            <w:pPr>
              <w:pStyle w:val="InfoBlue"/>
            </w:pPr>
          </w:p>
        </w:tc>
        <w:tc>
          <w:tcPr>
            <w:tcW w:w="3420" w:type="dxa"/>
          </w:tcPr>
          <w:p w14:paraId="735CA92D" w14:textId="77777777" w:rsidR="008E4748" w:rsidRPr="00AD232E" w:rsidRDefault="008E4748" w:rsidP="00D72FE2">
            <w:pPr>
              <w:pStyle w:val="InfoBlue"/>
            </w:pPr>
          </w:p>
        </w:tc>
      </w:tr>
      <w:bookmarkEnd w:id="6"/>
    </w:tbl>
    <w:p w14:paraId="059A0F17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E332" w14:textId="77777777" w:rsidR="009A53AF" w:rsidRDefault="009A53AF">
      <w:pPr>
        <w:spacing w:line="240" w:lineRule="auto"/>
      </w:pPr>
      <w:r>
        <w:separator/>
      </w:r>
    </w:p>
  </w:endnote>
  <w:endnote w:type="continuationSeparator" w:id="0">
    <w:p w14:paraId="53300E02" w14:textId="77777777" w:rsidR="009A53AF" w:rsidRDefault="009A5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C5DF" w14:textId="77777777" w:rsidR="0065235D" w:rsidRDefault="00652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F9CC2" w14:textId="77777777" w:rsidR="0065235D" w:rsidRDefault="006523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C4BB2" w14:textId="77777777" w:rsidR="0065235D" w:rsidRDefault="006523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2F81762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1CF91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8CE2C4" w14:textId="6E0C56E3" w:rsidR="00AD439A" w:rsidRDefault="00AD439A" w:rsidP="00AD439A">
          <w:pPr>
            <w:jc w:val="center"/>
          </w:pPr>
          <w:r>
            <w:sym w:font="Symbol" w:char="F0D3"/>
          </w:r>
          <w:r w:rsidR="00CD028A">
            <w:fldChar w:fldCharType="begin"/>
          </w:r>
          <w:r w:rsidR="00CD028A">
            <w:instrText xml:space="preserve"> DOCPROPERTY "Company"  \* MERGEFORMAT </w:instrText>
          </w:r>
          <w:r w:rsidR="00CD028A">
            <w:fldChar w:fldCharType="separate"/>
          </w:r>
          <w:r w:rsidR="0065235D">
            <w:t xml:space="preserve">Victor </w:t>
          </w:r>
          <w:proofErr w:type="spellStart"/>
          <w:r w:rsidR="0065235D">
            <w:t>Padurean</w:t>
          </w:r>
          <w:proofErr w:type="spellEnd"/>
          <w:r w:rsidR="00CD028A">
            <w:fldChar w:fldCharType="end"/>
          </w:r>
          <w:bookmarkStart w:id="7" w:name="_GoBack"/>
          <w:bookmarkEnd w:id="7"/>
          <w:r>
            <w:t xml:space="preserve">, </w:t>
          </w:r>
          <w:r w:rsidR="00CD028A">
            <w:fldChar w:fldCharType="begin"/>
          </w:r>
          <w:r w:rsidR="00CD028A">
            <w:instrText xml:space="preserve"> DATE \@ "yyyy" </w:instrText>
          </w:r>
          <w:r w:rsidR="00CD028A">
            <w:fldChar w:fldCharType="separate"/>
          </w:r>
          <w:r w:rsidR="0065235D">
            <w:rPr>
              <w:noProof/>
            </w:rPr>
            <w:t>2020</w:t>
          </w:r>
          <w:r w:rsidR="00CD028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E432E6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49E6C6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BA7FF" w14:textId="77777777" w:rsidR="009A53AF" w:rsidRDefault="009A53AF">
      <w:pPr>
        <w:spacing w:line="240" w:lineRule="auto"/>
      </w:pPr>
      <w:r>
        <w:separator/>
      </w:r>
    </w:p>
  </w:footnote>
  <w:footnote w:type="continuationSeparator" w:id="0">
    <w:p w14:paraId="535955B9" w14:textId="77777777" w:rsidR="009A53AF" w:rsidRDefault="009A53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CBC90" w14:textId="77777777" w:rsidR="0065235D" w:rsidRDefault="006523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02ED" w14:textId="77777777" w:rsidR="00AD439A" w:rsidRDefault="00AD439A">
    <w:pPr>
      <w:rPr>
        <w:sz w:val="24"/>
      </w:rPr>
    </w:pPr>
  </w:p>
  <w:p w14:paraId="4FCD02F5" w14:textId="77777777" w:rsidR="00AD439A" w:rsidRDefault="00AD439A">
    <w:pPr>
      <w:pBdr>
        <w:top w:val="single" w:sz="6" w:space="1" w:color="auto"/>
      </w:pBdr>
      <w:rPr>
        <w:sz w:val="24"/>
      </w:rPr>
    </w:pPr>
  </w:p>
  <w:p w14:paraId="06F74813" w14:textId="74C99952" w:rsidR="00AD439A" w:rsidRPr="00E80B3C" w:rsidRDefault="004D311C">
    <w:pPr>
      <w:pBdr>
        <w:bottom w:val="single" w:sz="6" w:space="1" w:color="auto"/>
      </w:pBdr>
      <w:jc w:val="right"/>
      <w:rPr>
        <w:sz w:val="40"/>
        <w:szCs w:val="40"/>
      </w:rPr>
    </w:pPr>
    <w:r w:rsidRPr="00E80B3C">
      <w:rPr>
        <w:sz w:val="40"/>
        <w:szCs w:val="40"/>
      </w:rPr>
      <w:t xml:space="preserve">Victor </w:t>
    </w:r>
    <w:proofErr w:type="spellStart"/>
    <w:r w:rsidRPr="00E80B3C">
      <w:rPr>
        <w:sz w:val="40"/>
        <w:szCs w:val="40"/>
      </w:rPr>
      <w:t>Pădurean</w:t>
    </w:r>
    <w:proofErr w:type="spellEnd"/>
  </w:p>
  <w:p w14:paraId="5794B6ED" w14:textId="31063722" w:rsidR="00AD439A" w:rsidRPr="00E80B3C" w:rsidRDefault="004D311C" w:rsidP="00AD439A">
    <w:pPr>
      <w:pBdr>
        <w:bottom w:val="single" w:sz="6" w:space="1" w:color="auto"/>
      </w:pBdr>
      <w:jc w:val="right"/>
      <w:rPr>
        <w:rFonts w:ascii="Arial" w:hAnsi="Arial"/>
        <w:b/>
        <w:sz w:val="32"/>
        <w:szCs w:val="32"/>
      </w:rPr>
    </w:pPr>
    <w:r w:rsidRPr="00E80B3C">
      <w:rPr>
        <w:sz w:val="32"/>
        <w:szCs w:val="32"/>
      </w:rPr>
      <w:t>30</w:t>
    </w:r>
    <w:r w:rsidR="00E80B3C" w:rsidRPr="00E80B3C">
      <w:rPr>
        <w:sz w:val="32"/>
        <w:szCs w:val="32"/>
      </w:rPr>
      <w:t>434</w:t>
    </w:r>
  </w:p>
  <w:p w14:paraId="7F3A7A82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17ADA52" w14:textId="77777777"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40917" w14:textId="77777777" w:rsidR="0065235D" w:rsidRDefault="0065235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C121762" w14:textId="77777777">
      <w:tc>
        <w:tcPr>
          <w:tcW w:w="6379" w:type="dxa"/>
        </w:tcPr>
        <w:p w14:paraId="2B4E134F" w14:textId="03A5579C" w:rsidR="00AD439A" w:rsidRDefault="00F76F98">
          <w:r>
            <w:t>Black Dog</w:t>
          </w:r>
        </w:p>
      </w:tc>
      <w:tc>
        <w:tcPr>
          <w:tcW w:w="3179" w:type="dxa"/>
        </w:tcPr>
        <w:p w14:paraId="6D4786FA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016EE994" w14:textId="77777777">
      <w:tc>
        <w:tcPr>
          <w:tcW w:w="6379" w:type="dxa"/>
        </w:tcPr>
        <w:p w14:paraId="0D180078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6CD6A46D" w14:textId="74294518" w:rsidR="00AD439A" w:rsidRDefault="00AD439A">
          <w:r>
            <w:t xml:space="preserve">  Date:  &lt;</w:t>
          </w:r>
          <w:r w:rsidR="00F76F98">
            <w:t>14</w:t>
          </w:r>
          <w:r>
            <w:t>/</w:t>
          </w:r>
          <w:r w:rsidR="00F76F98">
            <w:t>03</w:t>
          </w:r>
          <w:r>
            <w:t>/</w:t>
          </w:r>
          <w:r w:rsidR="00F76F98">
            <w:t>20</w:t>
          </w:r>
          <w:r>
            <w:t>&gt;</w:t>
          </w:r>
        </w:p>
      </w:tc>
    </w:tr>
    <w:tr w:rsidR="00AD439A" w14:paraId="7EA63A28" w14:textId="77777777">
      <w:tc>
        <w:tcPr>
          <w:tcW w:w="9558" w:type="dxa"/>
          <w:gridSpan w:val="2"/>
        </w:tcPr>
        <w:p w14:paraId="17038F89" w14:textId="77777777" w:rsidR="00AD439A" w:rsidRDefault="00AD439A">
          <w:r>
            <w:t>&lt;document identifier&gt;</w:t>
          </w:r>
        </w:p>
      </w:tc>
    </w:tr>
  </w:tbl>
  <w:p w14:paraId="4A120F7F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021BCD"/>
    <w:rsid w:val="001973C6"/>
    <w:rsid w:val="001C7458"/>
    <w:rsid w:val="001D42BB"/>
    <w:rsid w:val="001F0A09"/>
    <w:rsid w:val="002E024F"/>
    <w:rsid w:val="00324E61"/>
    <w:rsid w:val="004D311C"/>
    <w:rsid w:val="005A3207"/>
    <w:rsid w:val="00600853"/>
    <w:rsid w:val="0065235D"/>
    <w:rsid w:val="00747453"/>
    <w:rsid w:val="0077686A"/>
    <w:rsid w:val="007F349D"/>
    <w:rsid w:val="0082397A"/>
    <w:rsid w:val="0085257A"/>
    <w:rsid w:val="008978F7"/>
    <w:rsid w:val="008E4748"/>
    <w:rsid w:val="008F6F33"/>
    <w:rsid w:val="009A53AF"/>
    <w:rsid w:val="009B5BF2"/>
    <w:rsid w:val="00A61FD4"/>
    <w:rsid w:val="00AA2FE8"/>
    <w:rsid w:val="00AD232E"/>
    <w:rsid w:val="00AD439A"/>
    <w:rsid w:val="00B01C4D"/>
    <w:rsid w:val="00B56935"/>
    <w:rsid w:val="00B944EA"/>
    <w:rsid w:val="00BA6D53"/>
    <w:rsid w:val="00BE1B76"/>
    <w:rsid w:val="00C05F21"/>
    <w:rsid w:val="00C35D85"/>
    <w:rsid w:val="00CD028A"/>
    <w:rsid w:val="00CE5184"/>
    <w:rsid w:val="00D72FE2"/>
    <w:rsid w:val="00DA30A2"/>
    <w:rsid w:val="00E41E57"/>
    <w:rsid w:val="00E55EE3"/>
    <w:rsid w:val="00E80B3C"/>
    <w:rsid w:val="00EC1800"/>
    <w:rsid w:val="00F669DB"/>
    <w:rsid w:val="00F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91222"/>
  <w15:docId w15:val="{67BE7BEF-7EC9-426C-94C7-B2B47C87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72FE2"/>
    <w:pPr>
      <w:tabs>
        <w:tab w:val="left" w:pos="540"/>
        <w:tab w:val="left" w:pos="1260"/>
      </w:tabs>
      <w:spacing w:after="120"/>
    </w:pPr>
    <w:rPr>
      <w:iCs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113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Victor P</cp:lastModifiedBy>
  <cp:revision>22</cp:revision>
  <cp:lastPrinted>2001-03-15T12:26:00Z</cp:lastPrinted>
  <dcterms:created xsi:type="dcterms:W3CDTF">2020-03-14T15:56:00Z</dcterms:created>
  <dcterms:modified xsi:type="dcterms:W3CDTF">2020-03-15T09:06:00Z</dcterms:modified>
</cp:coreProperties>
</file>