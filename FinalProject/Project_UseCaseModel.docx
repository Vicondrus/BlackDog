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70D9" w14:textId="2C09CE26" w:rsidR="008C4393" w:rsidRPr="00A03FA4" w:rsidRDefault="00A03FA4">
      <w:pPr>
        <w:pStyle w:val="Title"/>
        <w:jc w:val="right"/>
        <w:rPr>
          <w:rFonts w:ascii="Times New Roman" w:hAnsi="Times New Roman"/>
          <w:sz w:val="72"/>
          <w:szCs w:val="72"/>
        </w:rPr>
      </w:pPr>
      <w:r w:rsidRPr="00A03FA4">
        <w:rPr>
          <w:sz w:val="72"/>
          <w:szCs w:val="72"/>
        </w:rPr>
        <w:t>Black Dog</w:t>
      </w:r>
    </w:p>
    <w:p w14:paraId="3B0EE709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45C21292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414F3DC3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180129B3" w14:textId="77777777" w:rsidR="008C4393" w:rsidRPr="00D047E9" w:rsidRDefault="008C4393"/>
    <w:p w14:paraId="7FA972EB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22AA98BC" w14:textId="77777777" w:rsidR="008C4393" w:rsidRPr="00D047E9" w:rsidRDefault="008C4393"/>
    <w:p w14:paraId="05B2256A" w14:textId="77777777" w:rsidR="008C4393" w:rsidRPr="00D047E9" w:rsidRDefault="008C4393">
      <w:pPr>
        <w:pStyle w:val="BodyText"/>
      </w:pPr>
    </w:p>
    <w:p w14:paraId="1E520111" w14:textId="77777777" w:rsidR="008C4393" w:rsidRPr="00D047E9" w:rsidRDefault="008C4393">
      <w:pPr>
        <w:pStyle w:val="BodyText"/>
      </w:pPr>
    </w:p>
    <w:p w14:paraId="4AFFAD6F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DAD675F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56FC2727" w14:textId="77777777">
        <w:tc>
          <w:tcPr>
            <w:tcW w:w="2304" w:type="dxa"/>
          </w:tcPr>
          <w:p w14:paraId="10637E8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3F8F04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026D6B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D072AA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D3F938F" w14:textId="77777777">
        <w:tc>
          <w:tcPr>
            <w:tcW w:w="2304" w:type="dxa"/>
          </w:tcPr>
          <w:p w14:paraId="2276DEE2" w14:textId="728DC3C4" w:rsidR="008C4393" w:rsidRPr="00D047E9" w:rsidRDefault="00570E86">
            <w:pPr>
              <w:pStyle w:val="Tabletext"/>
            </w:pPr>
            <w:r w:rsidRPr="00D047E9">
              <w:t>&lt;</w:t>
            </w:r>
            <w:r w:rsidR="00A03FA4">
              <w:t>06</w:t>
            </w:r>
            <w:r w:rsidRPr="00D047E9">
              <w:t>/</w:t>
            </w:r>
            <w:r w:rsidR="00A03FA4">
              <w:t>03</w:t>
            </w:r>
            <w:r w:rsidRPr="00D047E9">
              <w:t>/</w:t>
            </w:r>
            <w:r w:rsidR="00A03FA4">
              <w:t>20</w:t>
            </w:r>
            <w:r w:rsidRPr="00D047E9">
              <w:t>&gt;</w:t>
            </w:r>
          </w:p>
        </w:tc>
        <w:tc>
          <w:tcPr>
            <w:tcW w:w="1152" w:type="dxa"/>
          </w:tcPr>
          <w:p w14:paraId="4551442A" w14:textId="4231D289" w:rsidR="008C4393" w:rsidRPr="00D047E9" w:rsidRDefault="00570E86">
            <w:pPr>
              <w:pStyle w:val="Tabletext"/>
            </w:pPr>
            <w:r w:rsidRPr="00D047E9">
              <w:t>&lt;</w:t>
            </w:r>
            <w:r w:rsidR="00A03FA4">
              <w:t>1</w:t>
            </w:r>
            <w:r w:rsidRPr="00D047E9">
              <w:t>.</w:t>
            </w:r>
            <w:r w:rsidR="00A03FA4">
              <w:t>0</w:t>
            </w:r>
            <w:r w:rsidRPr="00D047E9">
              <w:t>&gt;</w:t>
            </w:r>
          </w:p>
        </w:tc>
        <w:tc>
          <w:tcPr>
            <w:tcW w:w="3744" w:type="dxa"/>
          </w:tcPr>
          <w:p w14:paraId="59B0E4B6" w14:textId="6329A5EE" w:rsidR="008C4393" w:rsidRPr="00D047E9" w:rsidRDefault="00A03FA4">
            <w:pPr>
              <w:pStyle w:val="Tabletext"/>
            </w:pPr>
            <w:r>
              <w:t>First look at use case model document</w:t>
            </w:r>
          </w:p>
        </w:tc>
        <w:tc>
          <w:tcPr>
            <w:tcW w:w="2304" w:type="dxa"/>
          </w:tcPr>
          <w:p w14:paraId="7242F1B5" w14:textId="07DC91CB" w:rsidR="008C4393" w:rsidRPr="00D047E9" w:rsidRDefault="00A03FA4" w:rsidP="00A03FA4">
            <w:pPr>
              <w:pStyle w:val="Tabletext"/>
              <w:tabs>
                <w:tab w:val="left" w:pos="1350"/>
              </w:tabs>
            </w:pPr>
            <w:r>
              <w:t xml:space="preserve">Victor </w:t>
            </w:r>
            <w:proofErr w:type="spellStart"/>
            <w:r>
              <w:t>Pădurean</w:t>
            </w:r>
            <w:proofErr w:type="spellEnd"/>
          </w:p>
        </w:tc>
      </w:tr>
      <w:tr w:rsidR="008C4393" w:rsidRPr="00D047E9" w14:paraId="486E668A" w14:textId="77777777">
        <w:tc>
          <w:tcPr>
            <w:tcW w:w="2304" w:type="dxa"/>
          </w:tcPr>
          <w:p w14:paraId="5B0C908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C11014E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36BCFA7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A09E3A0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866ED3F" w14:textId="77777777">
        <w:tc>
          <w:tcPr>
            <w:tcW w:w="2304" w:type="dxa"/>
          </w:tcPr>
          <w:p w14:paraId="4E6087CF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846FB92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62DF50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C1E7B24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0807168" w14:textId="77777777">
        <w:tc>
          <w:tcPr>
            <w:tcW w:w="2304" w:type="dxa"/>
          </w:tcPr>
          <w:p w14:paraId="0FA8433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527205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911A75E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54E863C" w14:textId="77777777" w:rsidR="008C4393" w:rsidRPr="00D047E9" w:rsidRDefault="008C4393">
            <w:pPr>
              <w:pStyle w:val="Tabletext"/>
            </w:pPr>
          </w:p>
        </w:tc>
      </w:tr>
    </w:tbl>
    <w:p w14:paraId="4A8B72CE" w14:textId="77777777" w:rsidR="008C4393" w:rsidRPr="00D047E9" w:rsidRDefault="008C4393"/>
    <w:p w14:paraId="62C02260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7FF39909" w14:textId="77777777"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3F42D825" w14:textId="77777777"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026AD03F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622866">
        <w:lastRenderedPageBreak/>
        <w:fldChar w:fldCharType="begin"/>
      </w:r>
      <w:r w:rsidR="00622866">
        <w:instrText xml:space="preserve">title  \* Mergeformat </w:instrText>
      </w:r>
      <w:r w:rsidR="00622866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622866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56C3BB54" w14:textId="77777777" w:rsidR="008C4393" w:rsidRPr="00D047E9" w:rsidRDefault="008C4393" w:rsidP="00D047E9">
      <w:pPr>
        <w:pStyle w:val="InfoBlue"/>
      </w:pPr>
    </w:p>
    <w:p w14:paraId="2DF6796F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27BB0493" w14:textId="33A12014" w:rsidR="0004741B" w:rsidRPr="002C1460" w:rsidRDefault="0004741B" w:rsidP="0004741B">
      <w:pPr>
        <w:spacing w:line="240" w:lineRule="auto"/>
        <w:ind w:firstLine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 xml:space="preserve">Use case: </w:t>
      </w:r>
      <w:r w:rsidR="00C35DE3" w:rsidRPr="002C1460">
        <w:rPr>
          <w:bCs/>
          <w:iCs/>
          <w:color w:val="000000" w:themeColor="text1"/>
          <w:sz w:val="24"/>
        </w:rPr>
        <w:t>Login</w:t>
      </w:r>
    </w:p>
    <w:p w14:paraId="4CAB3360" w14:textId="0FD23118" w:rsidR="0004741B" w:rsidRPr="002C1460" w:rsidRDefault="0004741B" w:rsidP="0004741B">
      <w:pPr>
        <w:spacing w:line="240" w:lineRule="auto"/>
        <w:ind w:firstLine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 xml:space="preserve">Level: </w:t>
      </w:r>
      <w:r w:rsidR="000A2214" w:rsidRPr="002C1460">
        <w:rPr>
          <w:bCs/>
          <w:iCs/>
          <w:color w:val="000000" w:themeColor="text1"/>
          <w:sz w:val="24"/>
        </w:rPr>
        <w:t>user-goal level</w:t>
      </w:r>
    </w:p>
    <w:p w14:paraId="5EDEB7A6" w14:textId="65DF4495" w:rsidR="0004741B" w:rsidRPr="002C1460" w:rsidRDefault="0004741B" w:rsidP="0004741B">
      <w:pPr>
        <w:spacing w:line="240" w:lineRule="auto"/>
        <w:ind w:firstLine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 xml:space="preserve">Primary actor: </w:t>
      </w:r>
      <w:proofErr w:type="spellStart"/>
      <w:r w:rsidR="004E50BF" w:rsidRPr="002C1460">
        <w:rPr>
          <w:bCs/>
          <w:iCs/>
          <w:color w:val="000000" w:themeColor="text1"/>
          <w:sz w:val="24"/>
        </w:rPr>
        <w:t>Regular</w:t>
      </w:r>
      <w:r w:rsidR="000A2214" w:rsidRPr="002C1460">
        <w:rPr>
          <w:bCs/>
          <w:iCs/>
          <w:color w:val="000000" w:themeColor="text1"/>
          <w:sz w:val="24"/>
        </w:rPr>
        <w:t>User</w:t>
      </w:r>
      <w:proofErr w:type="spellEnd"/>
      <w:r w:rsidR="004E50BF" w:rsidRPr="002C1460">
        <w:rPr>
          <w:bCs/>
          <w:iCs/>
          <w:color w:val="000000" w:themeColor="text1"/>
          <w:sz w:val="24"/>
        </w:rPr>
        <w:t>/Admin</w:t>
      </w:r>
    </w:p>
    <w:p w14:paraId="213849FA" w14:textId="0487A32C" w:rsidR="006C543D" w:rsidRPr="002C1460" w:rsidRDefault="006C543D" w:rsidP="0004741B">
      <w:pPr>
        <w:spacing w:line="240" w:lineRule="auto"/>
        <w:ind w:left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 xml:space="preserve">Main success scenario: </w:t>
      </w:r>
      <w:r w:rsidR="005A728A" w:rsidRPr="002C1460">
        <w:rPr>
          <w:bCs/>
          <w:iCs/>
          <w:color w:val="000000" w:themeColor="text1"/>
          <w:sz w:val="24"/>
        </w:rPr>
        <w:t>the login details are entered and, after using the “Login” button, the user is redirected to the main page, according to their type</w:t>
      </w:r>
    </w:p>
    <w:p w14:paraId="0A449588" w14:textId="722EC817" w:rsidR="008C4393" w:rsidRPr="002C1460" w:rsidRDefault="00D047E9" w:rsidP="009C7B8D">
      <w:pPr>
        <w:spacing w:line="240" w:lineRule="auto"/>
        <w:ind w:left="720"/>
        <w:jc w:val="both"/>
        <w:rPr>
          <w:bCs/>
          <w:iCs/>
          <w:color w:val="000000" w:themeColor="text1"/>
        </w:rPr>
      </w:pPr>
      <w:r w:rsidRPr="002C1460">
        <w:rPr>
          <w:bCs/>
          <w:iCs/>
          <w:color w:val="000000" w:themeColor="text1"/>
          <w:sz w:val="24"/>
        </w:rPr>
        <w:t xml:space="preserve">Extensions: </w:t>
      </w:r>
      <w:r w:rsidR="009C7B8D" w:rsidRPr="002C1460">
        <w:rPr>
          <w:bCs/>
          <w:iCs/>
          <w:color w:val="000000" w:themeColor="text1"/>
          <w:sz w:val="24"/>
        </w:rPr>
        <w:t xml:space="preserve">the </w:t>
      </w:r>
      <w:r w:rsidR="004B5F08" w:rsidRPr="002C1460">
        <w:rPr>
          <w:bCs/>
          <w:iCs/>
          <w:color w:val="000000" w:themeColor="text1"/>
          <w:sz w:val="24"/>
        </w:rPr>
        <w:t>login details are erroneous – the user is notified and asked to try again</w:t>
      </w:r>
    </w:p>
    <w:p w14:paraId="21E0A240" w14:textId="41BD2374" w:rsidR="00C35DE3" w:rsidRPr="002C1460" w:rsidRDefault="00C35DE3" w:rsidP="00C35DE3">
      <w:pPr>
        <w:pStyle w:val="BodyText"/>
        <w:rPr>
          <w:bCs/>
          <w:iCs/>
          <w:color w:val="000000" w:themeColor="text1"/>
        </w:rPr>
      </w:pPr>
    </w:p>
    <w:p w14:paraId="5917D346" w14:textId="5240B9FC" w:rsidR="00C35DE3" w:rsidRPr="002C1460" w:rsidRDefault="00C35DE3" w:rsidP="00C35DE3">
      <w:pPr>
        <w:spacing w:line="240" w:lineRule="auto"/>
        <w:ind w:firstLine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 xml:space="preserve">Use case: </w:t>
      </w:r>
      <w:r w:rsidR="00CC07C4" w:rsidRPr="002C1460">
        <w:rPr>
          <w:bCs/>
          <w:iCs/>
          <w:color w:val="000000" w:themeColor="text1"/>
          <w:sz w:val="24"/>
        </w:rPr>
        <w:t xml:space="preserve">Create </w:t>
      </w:r>
      <w:r w:rsidR="00F151B8" w:rsidRPr="002C1460">
        <w:rPr>
          <w:bCs/>
          <w:iCs/>
          <w:color w:val="000000" w:themeColor="text1"/>
          <w:sz w:val="24"/>
        </w:rPr>
        <w:t>Consultation</w:t>
      </w:r>
    </w:p>
    <w:p w14:paraId="02111BCB" w14:textId="0350A9B6" w:rsidR="00C35DE3" w:rsidRPr="002C1460" w:rsidRDefault="00C35DE3" w:rsidP="00C35DE3">
      <w:pPr>
        <w:spacing w:line="240" w:lineRule="auto"/>
        <w:ind w:firstLine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 xml:space="preserve">Level: </w:t>
      </w:r>
      <w:r w:rsidR="00F151B8" w:rsidRPr="002C1460">
        <w:rPr>
          <w:bCs/>
          <w:iCs/>
          <w:color w:val="000000" w:themeColor="text1"/>
          <w:sz w:val="24"/>
        </w:rPr>
        <w:t>user-goal level</w:t>
      </w:r>
    </w:p>
    <w:p w14:paraId="6563FBC8" w14:textId="5DE979D8" w:rsidR="00C35DE3" w:rsidRPr="002C1460" w:rsidRDefault="00C35DE3" w:rsidP="00C35DE3">
      <w:pPr>
        <w:spacing w:line="240" w:lineRule="auto"/>
        <w:ind w:firstLine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>Primary actor:</w:t>
      </w:r>
      <w:r w:rsidR="00F151B8" w:rsidRPr="002C1460">
        <w:rPr>
          <w:bCs/>
          <w:iCs/>
          <w:color w:val="000000" w:themeColor="text1"/>
          <w:sz w:val="24"/>
        </w:rPr>
        <w:t xml:space="preserve"> </w:t>
      </w:r>
      <w:proofErr w:type="spellStart"/>
      <w:r w:rsidR="004E50BF" w:rsidRPr="002C1460">
        <w:rPr>
          <w:bCs/>
          <w:iCs/>
          <w:color w:val="000000" w:themeColor="text1"/>
          <w:sz w:val="24"/>
        </w:rPr>
        <w:t>RegularUser</w:t>
      </w:r>
      <w:proofErr w:type="spellEnd"/>
      <w:r w:rsidR="004E50BF" w:rsidRPr="002C1460">
        <w:rPr>
          <w:bCs/>
          <w:iCs/>
          <w:color w:val="000000" w:themeColor="text1"/>
          <w:sz w:val="24"/>
        </w:rPr>
        <w:t>/Admin</w:t>
      </w:r>
    </w:p>
    <w:p w14:paraId="47BF1AF9" w14:textId="26A05224" w:rsidR="00C35DE3" w:rsidRPr="002C1460" w:rsidRDefault="00C35DE3" w:rsidP="00C35DE3">
      <w:pPr>
        <w:spacing w:line="240" w:lineRule="auto"/>
        <w:ind w:left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 xml:space="preserve">Main success scenario: </w:t>
      </w:r>
      <w:r w:rsidR="009567AA" w:rsidRPr="002C1460">
        <w:rPr>
          <w:bCs/>
          <w:iCs/>
          <w:color w:val="000000" w:themeColor="text1"/>
          <w:sz w:val="24"/>
        </w:rPr>
        <w:t xml:space="preserve">the user is logged in, at the “Create Consultation” page; </w:t>
      </w:r>
      <w:r w:rsidR="00767930" w:rsidRPr="002C1460">
        <w:rPr>
          <w:bCs/>
          <w:iCs/>
          <w:color w:val="000000" w:themeColor="text1"/>
          <w:sz w:val="24"/>
        </w:rPr>
        <w:t xml:space="preserve">an existing Animal and </w:t>
      </w:r>
      <w:proofErr w:type="spellStart"/>
      <w:r w:rsidR="00767930" w:rsidRPr="002C1460">
        <w:rPr>
          <w:bCs/>
          <w:iCs/>
          <w:color w:val="000000" w:themeColor="text1"/>
          <w:sz w:val="24"/>
        </w:rPr>
        <w:t>RegularUser</w:t>
      </w:r>
      <w:proofErr w:type="spellEnd"/>
      <w:r w:rsidR="00767930" w:rsidRPr="002C1460">
        <w:rPr>
          <w:bCs/>
          <w:iCs/>
          <w:color w:val="000000" w:themeColor="text1"/>
          <w:sz w:val="24"/>
        </w:rPr>
        <w:t xml:space="preserve"> are selected (the other details are not mandatory)</w:t>
      </w:r>
      <w:r w:rsidR="00FE28DE" w:rsidRPr="002C1460">
        <w:rPr>
          <w:bCs/>
          <w:iCs/>
          <w:color w:val="000000" w:themeColor="text1"/>
          <w:sz w:val="24"/>
        </w:rPr>
        <w:t>; t</w:t>
      </w:r>
      <w:r w:rsidR="003C717E" w:rsidRPr="002C1460">
        <w:rPr>
          <w:bCs/>
          <w:iCs/>
          <w:color w:val="000000" w:themeColor="text1"/>
          <w:sz w:val="24"/>
        </w:rPr>
        <w:t>he new Consultation is inserted into the database</w:t>
      </w:r>
    </w:p>
    <w:p w14:paraId="097AA1D8" w14:textId="14E9F42C" w:rsidR="00C35DE3" w:rsidRPr="002C1460" w:rsidRDefault="00C35DE3" w:rsidP="00C35DE3">
      <w:pPr>
        <w:spacing w:line="240" w:lineRule="auto"/>
        <w:ind w:left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 xml:space="preserve">Extensions: </w:t>
      </w:r>
      <w:r w:rsidR="00A4315E" w:rsidRPr="002C1460">
        <w:rPr>
          <w:bCs/>
          <w:iCs/>
          <w:color w:val="000000" w:themeColor="text1"/>
          <w:sz w:val="24"/>
        </w:rPr>
        <w:t xml:space="preserve">the selected Animal or </w:t>
      </w:r>
      <w:proofErr w:type="spellStart"/>
      <w:r w:rsidR="00A4315E" w:rsidRPr="002C1460">
        <w:rPr>
          <w:bCs/>
          <w:iCs/>
          <w:color w:val="000000" w:themeColor="text1"/>
          <w:sz w:val="24"/>
        </w:rPr>
        <w:t>RegularUser</w:t>
      </w:r>
      <w:proofErr w:type="spellEnd"/>
      <w:r w:rsidR="00A4315E" w:rsidRPr="002C1460">
        <w:rPr>
          <w:bCs/>
          <w:iCs/>
          <w:color w:val="000000" w:themeColor="text1"/>
          <w:sz w:val="24"/>
        </w:rPr>
        <w:t xml:space="preserve"> does not exist (was deleted or other error occurred)</w:t>
      </w:r>
      <w:r w:rsidR="00800EDA" w:rsidRPr="002C1460">
        <w:rPr>
          <w:bCs/>
          <w:iCs/>
          <w:color w:val="000000" w:themeColor="text1"/>
          <w:sz w:val="24"/>
        </w:rPr>
        <w:t>, then the user is notified, and no entry was inserted in the database</w:t>
      </w:r>
    </w:p>
    <w:p w14:paraId="1005E772" w14:textId="409F97B6" w:rsidR="00C35DE3" w:rsidRPr="002C1460" w:rsidRDefault="00C35DE3" w:rsidP="00C35DE3">
      <w:pPr>
        <w:pStyle w:val="BodyText"/>
        <w:rPr>
          <w:bCs/>
          <w:iCs/>
          <w:color w:val="000000" w:themeColor="text1"/>
        </w:rPr>
      </w:pPr>
    </w:p>
    <w:p w14:paraId="5596E10A" w14:textId="35174E2A" w:rsidR="00C35DE3" w:rsidRPr="002C1460" w:rsidRDefault="00C35DE3" w:rsidP="00622866">
      <w:pPr>
        <w:spacing w:line="240" w:lineRule="auto"/>
        <w:ind w:firstLine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 xml:space="preserve">Use case: </w:t>
      </w:r>
      <w:r w:rsidR="00800EDA" w:rsidRPr="002C1460">
        <w:rPr>
          <w:bCs/>
          <w:iCs/>
          <w:color w:val="000000" w:themeColor="text1"/>
          <w:sz w:val="24"/>
        </w:rPr>
        <w:t>Generate Report</w:t>
      </w:r>
    </w:p>
    <w:p w14:paraId="18442469" w14:textId="68DD5EA9" w:rsidR="00C35DE3" w:rsidRPr="002C1460" w:rsidRDefault="00C35DE3" w:rsidP="00C35DE3">
      <w:pPr>
        <w:spacing w:line="240" w:lineRule="auto"/>
        <w:ind w:firstLine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 xml:space="preserve">Level: </w:t>
      </w:r>
      <w:r w:rsidR="00800EDA" w:rsidRPr="002C1460">
        <w:rPr>
          <w:bCs/>
          <w:iCs/>
          <w:color w:val="000000" w:themeColor="text1"/>
          <w:sz w:val="24"/>
        </w:rPr>
        <w:t>user-goal level</w:t>
      </w:r>
    </w:p>
    <w:p w14:paraId="09359994" w14:textId="252B328B" w:rsidR="00C35DE3" w:rsidRPr="002C1460" w:rsidRDefault="00C35DE3" w:rsidP="00C35DE3">
      <w:pPr>
        <w:spacing w:line="240" w:lineRule="auto"/>
        <w:ind w:firstLine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>Primary actor</w:t>
      </w:r>
      <w:r w:rsidR="00800EDA" w:rsidRPr="002C1460">
        <w:rPr>
          <w:bCs/>
          <w:iCs/>
          <w:color w:val="000000" w:themeColor="text1"/>
          <w:sz w:val="24"/>
        </w:rPr>
        <w:t>: Admin</w:t>
      </w:r>
    </w:p>
    <w:p w14:paraId="6851768A" w14:textId="1702589B" w:rsidR="00C35DE3" w:rsidRPr="002C1460" w:rsidRDefault="00C35DE3" w:rsidP="00C35DE3">
      <w:pPr>
        <w:spacing w:line="240" w:lineRule="auto"/>
        <w:ind w:left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 xml:space="preserve">Main success scenario: </w:t>
      </w:r>
      <w:r w:rsidR="00AD2E13" w:rsidRPr="002C1460">
        <w:rPr>
          <w:bCs/>
          <w:iCs/>
          <w:color w:val="000000" w:themeColor="text1"/>
          <w:sz w:val="24"/>
        </w:rPr>
        <w:t xml:space="preserve">being logged in, the user selects the “Generate Report” (as .pdf or .txt) button for the corresponding </w:t>
      </w:r>
      <w:r w:rsidR="00B97C28" w:rsidRPr="002C1460">
        <w:rPr>
          <w:bCs/>
          <w:iCs/>
          <w:color w:val="000000" w:themeColor="text1"/>
          <w:sz w:val="24"/>
        </w:rPr>
        <w:t>Consultation; a file selection dialog is opened, asking the user for the path where the new file should be created</w:t>
      </w:r>
      <w:r w:rsidR="00C76D7B" w:rsidRPr="002C1460">
        <w:rPr>
          <w:bCs/>
          <w:iCs/>
          <w:color w:val="000000" w:themeColor="text1"/>
          <w:sz w:val="24"/>
        </w:rPr>
        <w:t>; after the user choses the path, a new file will be created accordingly</w:t>
      </w:r>
    </w:p>
    <w:p w14:paraId="183D79AE" w14:textId="066A9D9B" w:rsidR="00C35DE3" w:rsidRPr="002C1460" w:rsidRDefault="00C35DE3" w:rsidP="00C35DE3">
      <w:pPr>
        <w:spacing w:line="240" w:lineRule="auto"/>
        <w:ind w:left="720"/>
        <w:jc w:val="both"/>
        <w:rPr>
          <w:bCs/>
          <w:iCs/>
          <w:color w:val="000000" w:themeColor="text1"/>
          <w:sz w:val="24"/>
        </w:rPr>
      </w:pPr>
      <w:r w:rsidRPr="002C1460">
        <w:rPr>
          <w:bCs/>
          <w:iCs/>
          <w:color w:val="000000" w:themeColor="text1"/>
          <w:sz w:val="24"/>
        </w:rPr>
        <w:t xml:space="preserve">Extensions: </w:t>
      </w:r>
      <w:r w:rsidR="00C76D7B" w:rsidRPr="002C1460">
        <w:rPr>
          <w:bCs/>
          <w:iCs/>
          <w:color w:val="000000" w:themeColor="text1"/>
          <w:sz w:val="24"/>
        </w:rPr>
        <w:t>an error occurred during the file creation</w:t>
      </w:r>
      <w:r w:rsidR="00E62733" w:rsidRPr="002C1460">
        <w:rPr>
          <w:bCs/>
          <w:iCs/>
          <w:color w:val="000000" w:themeColor="text1"/>
          <w:sz w:val="24"/>
        </w:rPr>
        <w:t xml:space="preserve">; the user is </w:t>
      </w:r>
      <w:proofErr w:type="gramStart"/>
      <w:r w:rsidR="00E62733" w:rsidRPr="002C1460">
        <w:rPr>
          <w:bCs/>
          <w:iCs/>
          <w:color w:val="000000" w:themeColor="text1"/>
          <w:sz w:val="24"/>
        </w:rPr>
        <w:t>notified</w:t>
      </w:r>
      <w:proofErr w:type="gramEnd"/>
      <w:r w:rsidR="00E62733" w:rsidRPr="002C1460">
        <w:rPr>
          <w:bCs/>
          <w:iCs/>
          <w:color w:val="000000" w:themeColor="text1"/>
          <w:sz w:val="24"/>
        </w:rPr>
        <w:t xml:space="preserve"> and no file is created</w:t>
      </w:r>
    </w:p>
    <w:p w14:paraId="0F45971A" w14:textId="58776C1B" w:rsidR="00C35DE3" w:rsidRDefault="00C35DE3" w:rsidP="00C35DE3">
      <w:pPr>
        <w:pStyle w:val="BodyText"/>
      </w:pPr>
    </w:p>
    <w:p w14:paraId="787B2C22" w14:textId="34722FF9" w:rsidR="00622866" w:rsidRDefault="00622866" w:rsidP="00C35DE3">
      <w:pPr>
        <w:pStyle w:val="BodyText"/>
      </w:pPr>
    </w:p>
    <w:p w14:paraId="1BA72CD0" w14:textId="4863E18D" w:rsidR="00622866" w:rsidRDefault="00622866" w:rsidP="00C35DE3">
      <w:pPr>
        <w:pStyle w:val="BodyText"/>
      </w:pPr>
    </w:p>
    <w:p w14:paraId="3AD0B883" w14:textId="15073535" w:rsidR="00622866" w:rsidRDefault="00622866" w:rsidP="00C35DE3">
      <w:pPr>
        <w:pStyle w:val="BodyText"/>
      </w:pPr>
    </w:p>
    <w:p w14:paraId="5090EFD8" w14:textId="76DB1B9F" w:rsidR="00622866" w:rsidRDefault="00622866" w:rsidP="00C35DE3">
      <w:pPr>
        <w:pStyle w:val="BodyText"/>
      </w:pPr>
    </w:p>
    <w:p w14:paraId="4EBFAC2E" w14:textId="6F08BF25" w:rsidR="00622866" w:rsidRDefault="00622866" w:rsidP="00C35DE3">
      <w:pPr>
        <w:pStyle w:val="BodyText"/>
      </w:pPr>
    </w:p>
    <w:p w14:paraId="3D99D625" w14:textId="04245A86" w:rsidR="00622866" w:rsidRDefault="00622866" w:rsidP="00C35DE3">
      <w:pPr>
        <w:pStyle w:val="BodyText"/>
      </w:pPr>
    </w:p>
    <w:p w14:paraId="01B16CBF" w14:textId="46AFE117" w:rsidR="00622866" w:rsidRDefault="00622866" w:rsidP="00C35DE3">
      <w:pPr>
        <w:pStyle w:val="BodyText"/>
      </w:pPr>
    </w:p>
    <w:p w14:paraId="645B029A" w14:textId="738EE42A" w:rsidR="00622866" w:rsidRDefault="00622866" w:rsidP="00C35DE3">
      <w:pPr>
        <w:pStyle w:val="BodyText"/>
      </w:pPr>
    </w:p>
    <w:p w14:paraId="4BD4144C" w14:textId="714A2E79" w:rsidR="00622866" w:rsidRDefault="00622866" w:rsidP="00C35DE3">
      <w:pPr>
        <w:pStyle w:val="BodyText"/>
      </w:pPr>
    </w:p>
    <w:p w14:paraId="45E5BE75" w14:textId="77777777" w:rsidR="00622866" w:rsidRPr="00C35DE3" w:rsidRDefault="00622866" w:rsidP="00C35DE3">
      <w:pPr>
        <w:pStyle w:val="BodyText"/>
      </w:pPr>
    </w:p>
    <w:p w14:paraId="042945B2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Start w:id="6" w:name="_GoBack"/>
      <w:bookmarkEnd w:id="5"/>
      <w:bookmarkEnd w:id="6"/>
    </w:p>
    <w:p w14:paraId="3E63757C" w14:textId="5929475A" w:rsidR="008C4393" w:rsidRPr="00D047E9" w:rsidRDefault="009666E3" w:rsidP="00D047E9">
      <w:pPr>
        <w:pStyle w:val="InfoBlue"/>
      </w:pPr>
      <w:r>
        <w:rPr>
          <w:noProof/>
        </w:rPr>
        <w:pict w14:anchorId="5259C6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.5pt;width:468pt;height:421.5pt;z-index:251659264;mso-position-horizontal-relative:text;mso-position-vertical-relative:text;mso-width-relative:page;mso-height-relative:page">
            <v:imagedata r:id="rId8" o:title="VetUseCase"/>
            <w10:wrap type="square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0BD97" w14:textId="77777777" w:rsidR="00C709E3" w:rsidRDefault="00C709E3">
      <w:pPr>
        <w:spacing w:line="240" w:lineRule="auto"/>
      </w:pPr>
      <w:r>
        <w:separator/>
      </w:r>
    </w:p>
  </w:endnote>
  <w:endnote w:type="continuationSeparator" w:id="0">
    <w:p w14:paraId="4BE7AC8B" w14:textId="77777777" w:rsidR="00C709E3" w:rsidRDefault="00C70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187F3EA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19ADC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0ED393" w14:textId="1788E725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22866">
            <w:fldChar w:fldCharType="begin"/>
          </w:r>
          <w:r w:rsidR="00622866">
            <w:instrText xml:space="preserve"> DOCPROPERTY "Company"  \* MERGEFORMAT </w:instrText>
          </w:r>
          <w:r w:rsidR="00622866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622866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E16A7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D76660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649354F9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FF3CC" w14:textId="77777777" w:rsidR="00C709E3" w:rsidRDefault="00C709E3">
      <w:pPr>
        <w:spacing w:line="240" w:lineRule="auto"/>
      </w:pPr>
      <w:r>
        <w:separator/>
      </w:r>
    </w:p>
  </w:footnote>
  <w:footnote w:type="continuationSeparator" w:id="0">
    <w:p w14:paraId="28F9F47E" w14:textId="77777777" w:rsidR="00C709E3" w:rsidRDefault="00C70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00B9B" w14:textId="77777777" w:rsidR="008C4393" w:rsidRDefault="008C4393">
    <w:pPr>
      <w:rPr>
        <w:sz w:val="24"/>
      </w:rPr>
    </w:pPr>
  </w:p>
  <w:p w14:paraId="130A19E5" w14:textId="77777777" w:rsidR="008C4393" w:rsidRDefault="008C4393">
    <w:pPr>
      <w:pBdr>
        <w:top w:val="single" w:sz="6" w:space="1" w:color="auto"/>
      </w:pBdr>
      <w:rPr>
        <w:sz w:val="24"/>
      </w:rPr>
    </w:pPr>
  </w:p>
  <w:p w14:paraId="05901EEB" w14:textId="2A6D5589" w:rsidR="008C4393" w:rsidRPr="00A03FA4" w:rsidRDefault="008F4BB4">
    <w:pPr>
      <w:pBdr>
        <w:bottom w:val="single" w:sz="6" w:space="1" w:color="auto"/>
      </w:pBdr>
      <w:jc w:val="right"/>
      <w:rPr>
        <w:sz w:val="32"/>
        <w:szCs w:val="32"/>
      </w:rPr>
    </w:pPr>
    <w:r w:rsidRPr="00A03FA4">
      <w:rPr>
        <w:sz w:val="32"/>
        <w:szCs w:val="32"/>
      </w:rPr>
      <w:t xml:space="preserve">Victor </w:t>
    </w:r>
    <w:proofErr w:type="spellStart"/>
    <w:r w:rsidRPr="00A03FA4">
      <w:rPr>
        <w:sz w:val="32"/>
        <w:szCs w:val="32"/>
      </w:rPr>
      <w:t>P</w:t>
    </w:r>
    <w:r w:rsidR="00A03FA4" w:rsidRPr="00A03FA4">
      <w:rPr>
        <w:sz w:val="32"/>
        <w:szCs w:val="32"/>
      </w:rPr>
      <w:t>ădurean</w:t>
    </w:r>
    <w:proofErr w:type="spellEnd"/>
  </w:p>
  <w:p w14:paraId="04FEBDBE" w14:textId="447DE192" w:rsidR="0004741B" w:rsidRPr="00A03FA4" w:rsidRDefault="00A03FA4" w:rsidP="0004741B">
    <w:pPr>
      <w:pBdr>
        <w:bottom w:val="single" w:sz="6" w:space="1" w:color="auto"/>
      </w:pBdr>
      <w:jc w:val="right"/>
      <w:rPr>
        <w:rFonts w:ascii="Arial" w:hAnsi="Arial"/>
        <w:b/>
        <w:sz w:val="32"/>
        <w:szCs w:val="32"/>
      </w:rPr>
    </w:pPr>
    <w:r w:rsidRPr="00A03FA4">
      <w:rPr>
        <w:sz w:val="32"/>
        <w:szCs w:val="32"/>
      </w:rPr>
      <w:t>30434</w:t>
    </w:r>
  </w:p>
  <w:p w14:paraId="3BC1E77C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18DA4223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05775621" w14:textId="77777777">
      <w:tc>
        <w:tcPr>
          <w:tcW w:w="6379" w:type="dxa"/>
        </w:tcPr>
        <w:p w14:paraId="7FCD97C3" w14:textId="2962F80F" w:rsidR="008C4393" w:rsidRDefault="00A03FA4" w:rsidP="00A03FA4">
          <w:pPr>
            <w:tabs>
              <w:tab w:val="center" w:pos="3081"/>
            </w:tabs>
          </w:pPr>
          <w:r>
            <w:t>Black Dog</w:t>
          </w:r>
        </w:p>
      </w:tc>
      <w:tc>
        <w:tcPr>
          <w:tcW w:w="3179" w:type="dxa"/>
        </w:tcPr>
        <w:p w14:paraId="0D4404C3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22F9C99C" w14:textId="77777777">
      <w:tc>
        <w:tcPr>
          <w:tcW w:w="6379" w:type="dxa"/>
        </w:tcPr>
        <w:p w14:paraId="4E2FE6AF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1EB1B858" w14:textId="5A65F77A" w:rsidR="008C4393" w:rsidRDefault="00570E86">
          <w:r>
            <w:t xml:space="preserve">  Date:  &lt;</w:t>
          </w:r>
          <w:r w:rsidR="00A03FA4">
            <w:t>06</w:t>
          </w:r>
          <w:r>
            <w:t>/</w:t>
          </w:r>
          <w:r w:rsidR="00A03FA4">
            <w:t>03</w:t>
          </w:r>
          <w:r>
            <w:t>/</w:t>
          </w:r>
          <w:r w:rsidR="00A03FA4">
            <w:t>20</w:t>
          </w:r>
          <w:r>
            <w:t>&gt;</w:t>
          </w:r>
        </w:p>
      </w:tc>
    </w:tr>
    <w:tr w:rsidR="008C4393" w14:paraId="295610B8" w14:textId="77777777">
      <w:tc>
        <w:tcPr>
          <w:tcW w:w="9558" w:type="dxa"/>
          <w:gridSpan w:val="2"/>
        </w:tcPr>
        <w:p w14:paraId="63B81DA4" w14:textId="77777777" w:rsidR="008C4393" w:rsidRDefault="00570E86">
          <w:r>
            <w:t>&lt;document identifier&gt;</w:t>
          </w:r>
        </w:p>
      </w:tc>
    </w:tr>
  </w:tbl>
  <w:p w14:paraId="65CC2B26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70E86"/>
    <w:rsid w:val="0004741B"/>
    <w:rsid w:val="000916B9"/>
    <w:rsid w:val="000A2214"/>
    <w:rsid w:val="002C1460"/>
    <w:rsid w:val="002D02EB"/>
    <w:rsid w:val="003C717E"/>
    <w:rsid w:val="004B5F08"/>
    <w:rsid w:val="004E50BF"/>
    <w:rsid w:val="0056530F"/>
    <w:rsid w:val="00570E86"/>
    <w:rsid w:val="005A728A"/>
    <w:rsid w:val="00622866"/>
    <w:rsid w:val="00664E4B"/>
    <w:rsid w:val="006C543D"/>
    <w:rsid w:val="00767930"/>
    <w:rsid w:val="00800EDA"/>
    <w:rsid w:val="0084374F"/>
    <w:rsid w:val="008C4393"/>
    <w:rsid w:val="008F4BB4"/>
    <w:rsid w:val="0090593F"/>
    <w:rsid w:val="009567AA"/>
    <w:rsid w:val="009666E3"/>
    <w:rsid w:val="009C7B8D"/>
    <w:rsid w:val="00A03FA4"/>
    <w:rsid w:val="00A4315E"/>
    <w:rsid w:val="00AD2E13"/>
    <w:rsid w:val="00B97C28"/>
    <w:rsid w:val="00C35DE3"/>
    <w:rsid w:val="00C709E3"/>
    <w:rsid w:val="00C76D7B"/>
    <w:rsid w:val="00CC07C4"/>
    <w:rsid w:val="00D047E9"/>
    <w:rsid w:val="00D720D3"/>
    <w:rsid w:val="00E16A7B"/>
    <w:rsid w:val="00E62733"/>
    <w:rsid w:val="00F151B8"/>
    <w:rsid w:val="00FE28DE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3D24877D"/>
  <w15:docId w15:val="{EA1458FE-A6FE-47D0-984B-9503AE58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49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Victor P</cp:lastModifiedBy>
  <cp:revision>26</cp:revision>
  <dcterms:created xsi:type="dcterms:W3CDTF">2020-03-06T14:32:00Z</dcterms:created>
  <dcterms:modified xsi:type="dcterms:W3CDTF">2020-03-06T15:21:00Z</dcterms:modified>
</cp:coreProperties>
</file>